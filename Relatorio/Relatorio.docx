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70BD9" w14:textId="77777777" w:rsidR="005E2854" w:rsidRDefault="005E2854" w:rsidP="005E2854">
      <w:pPr>
        <w:jc w:val="center"/>
        <w:rPr>
          <w:rFonts w:ascii="Arial" w:hAnsi="Arial" w:cs="Arial"/>
        </w:rPr>
      </w:pPr>
    </w:p>
    <w:p w14:paraId="26AE72CD" w14:textId="77777777" w:rsidR="001A08B8" w:rsidRDefault="001A08B8" w:rsidP="005E2854">
      <w:pPr>
        <w:jc w:val="center"/>
        <w:rPr>
          <w:rFonts w:ascii="Arial" w:hAnsi="Arial" w:cs="Arial"/>
          <w:b/>
          <w:sz w:val="34"/>
        </w:rPr>
      </w:pPr>
    </w:p>
    <w:p w14:paraId="0D76FCC4" w14:textId="1CEAD920" w:rsidR="00D27484" w:rsidRPr="00B274DD" w:rsidRDefault="005E2854" w:rsidP="005E2854">
      <w:pPr>
        <w:jc w:val="center"/>
        <w:rPr>
          <w:rFonts w:ascii="Arial" w:hAnsi="Arial" w:cs="Arial"/>
          <w:b/>
          <w:sz w:val="34"/>
        </w:rPr>
      </w:pPr>
      <w:r w:rsidRPr="00B274DD">
        <w:rPr>
          <w:rFonts w:ascii="Arial" w:hAnsi="Arial" w:cs="Arial"/>
          <w:b/>
          <w:sz w:val="34"/>
        </w:rPr>
        <w:t>SSC0</w:t>
      </w:r>
      <w:r w:rsidR="007A76F8">
        <w:rPr>
          <w:rFonts w:ascii="Arial" w:hAnsi="Arial" w:cs="Arial"/>
          <w:b/>
          <w:sz w:val="34"/>
        </w:rPr>
        <w:t>108</w:t>
      </w:r>
      <w:r w:rsidRPr="00B274DD">
        <w:rPr>
          <w:rFonts w:ascii="Arial" w:hAnsi="Arial" w:cs="Arial"/>
          <w:b/>
          <w:sz w:val="34"/>
        </w:rPr>
        <w:t xml:space="preserve"> </w:t>
      </w:r>
      <w:r w:rsidR="002C1BF1">
        <w:rPr>
          <w:rFonts w:ascii="Arial" w:hAnsi="Arial" w:cs="Arial"/>
          <w:b/>
          <w:sz w:val="34"/>
        </w:rPr>
        <w:t>–</w:t>
      </w:r>
      <w:r w:rsidRPr="00B274DD">
        <w:rPr>
          <w:rFonts w:ascii="Arial" w:hAnsi="Arial" w:cs="Arial"/>
          <w:b/>
          <w:sz w:val="34"/>
        </w:rPr>
        <w:t xml:space="preserve"> </w:t>
      </w:r>
      <w:r w:rsidR="007A76F8">
        <w:rPr>
          <w:rFonts w:ascii="Arial" w:hAnsi="Arial" w:cs="Arial"/>
          <w:b/>
          <w:sz w:val="34"/>
        </w:rPr>
        <w:t>Prática em Sistemas Digitais</w:t>
      </w:r>
    </w:p>
    <w:p w14:paraId="28CB99F6" w14:textId="77777777" w:rsidR="001A08B8" w:rsidRDefault="001A08B8" w:rsidP="005E2854">
      <w:pPr>
        <w:jc w:val="center"/>
        <w:rPr>
          <w:rFonts w:ascii="Arial" w:hAnsi="Arial" w:cs="Arial"/>
          <w:sz w:val="34"/>
        </w:rPr>
      </w:pPr>
    </w:p>
    <w:p w14:paraId="25DE3308" w14:textId="6FE0869E" w:rsidR="007E081E" w:rsidRDefault="007A76F8" w:rsidP="005E2854">
      <w:pPr>
        <w:jc w:val="center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>CPU01</w:t>
      </w:r>
      <w:r w:rsidR="00B274DD" w:rsidRPr="00B274DD">
        <w:rPr>
          <w:rFonts w:ascii="Arial" w:hAnsi="Arial" w:cs="Arial"/>
          <w:sz w:val="34"/>
        </w:rPr>
        <w:t xml:space="preserve"> – </w:t>
      </w:r>
      <w:r>
        <w:rPr>
          <w:rFonts w:ascii="Arial" w:hAnsi="Arial" w:cs="Arial"/>
          <w:sz w:val="34"/>
        </w:rPr>
        <w:t>Contador e Memória</w:t>
      </w:r>
      <w:r w:rsidR="007233CF">
        <w:rPr>
          <w:rFonts w:ascii="Arial" w:hAnsi="Arial" w:cs="Arial"/>
          <w:sz w:val="34"/>
        </w:rPr>
        <w:t xml:space="preserve"> </w:t>
      </w:r>
      <w:r w:rsidR="007E081E">
        <w:rPr>
          <w:rFonts w:ascii="Arial" w:hAnsi="Arial" w:cs="Arial"/>
          <w:sz w:val="34"/>
        </w:rPr>
        <w:br/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7225"/>
        <w:gridCol w:w="2409"/>
      </w:tblGrid>
      <w:tr w:rsidR="0005517A" w14:paraId="3693DC82" w14:textId="77777777" w:rsidTr="0005517A">
        <w:tc>
          <w:tcPr>
            <w:tcW w:w="7225" w:type="dxa"/>
          </w:tcPr>
          <w:p w14:paraId="58588A61" w14:textId="77777777" w:rsidR="0005517A" w:rsidRDefault="0005517A" w:rsidP="005E28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409" w:type="dxa"/>
          </w:tcPr>
          <w:p w14:paraId="57C18839" w14:textId="77777777" w:rsidR="0005517A" w:rsidRDefault="0005517A" w:rsidP="005E28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N.º USP</w:t>
            </w:r>
          </w:p>
        </w:tc>
      </w:tr>
      <w:tr w:rsidR="0005517A" w14:paraId="44C05586" w14:textId="77777777" w:rsidTr="0005517A">
        <w:tc>
          <w:tcPr>
            <w:tcW w:w="7225" w:type="dxa"/>
          </w:tcPr>
          <w:p w14:paraId="617F2CFC" w14:textId="77777777" w:rsidR="0005517A" w:rsidRDefault="0005517A" w:rsidP="005E28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66ED9D81" w14:textId="77777777" w:rsidR="0005517A" w:rsidRDefault="0005517A" w:rsidP="005E2854">
            <w:pPr>
              <w:jc w:val="center"/>
              <w:rPr>
                <w:rFonts w:ascii="Arial" w:hAnsi="Arial" w:cs="Arial"/>
              </w:rPr>
            </w:pPr>
          </w:p>
        </w:tc>
      </w:tr>
      <w:tr w:rsidR="007A76F8" w14:paraId="5A4CDB91" w14:textId="77777777" w:rsidTr="0005517A">
        <w:tc>
          <w:tcPr>
            <w:tcW w:w="7225" w:type="dxa"/>
          </w:tcPr>
          <w:p w14:paraId="24C45087" w14:textId="77777777" w:rsidR="007A76F8" w:rsidRDefault="007A76F8" w:rsidP="005E28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1A521719" w14:textId="77777777" w:rsidR="007A76F8" w:rsidRDefault="007A76F8" w:rsidP="005E2854">
            <w:pPr>
              <w:jc w:val="center"/>
              <w:rPr>
                <w:rFonts w:ascii="Arial" w:hAnsi="Arial" w:cs="Arial"/>
              </w:rPr>
            </w:pPr>
          </w:p>
        </w:tc>
      </w:tr>
      <w:tr w:rsidR="007A76F8" w14:paraId="465025E5" w14:textId="77777777" w:rsidTr="0005517A">
        <w:tc>
          <w:tcPr>
            <w:tcW w:w="7225" w:type="dxa"/>
          </w:tcPr>
          <w:p w14:paraId="23E08D50" w14:textId="77777777" w:rsidR="007A76F8" w:rsidRDefault="007A76F8" w:rsidP="005E28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7899FB71" w14:textId="77777777" w:rsidR="007A76F8" w:rsidRDefault="007A76F8" w:rsidP="005E285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3A0984" w14:textId="77777777" w:rsidR="00DA0087" w:rsidRDefault="00DA0087" w:rsidP="005E2854">
      <w:pPr>
        <w:jc w:val="center"/>
        <w:rPr>
          <w:rFonts w:ascii="Arial" w:hAnsi="Arial" w:cs="Arial"/>
        </w:rPr>
      </w:pPr>
    </w:p>
    <w:p w14:paraId="4B8BBB69" w14:textId="77777777" w:rsidR="00DA0087" w:rsidRDefault="00DA0087" w:rsidP="005E2854">
      <w:pPr>
        <w:jc w:val="center"/>
        <w:rPr>
          <w:rFonts w:ascii="Arial" w:hAnsi="Arial" w:cs="Arial"/>
        </w:rPr>
      </w:pPr>
    </w:p>
    <w:p w14:paraId="4AA1764C" w14:textId="77777777" w:rsidR="00DA0087" w:rsidRDefault="00DA0087" w:rsidP="005E2854">
      <w:pPr>
        <w:jc w:val="center"/>
        <w:rPr>
          <w:rFonts w:ascii="Arial" w:hAnsi="Arial" w:cs="Arial"/>
        </w:rPr>
      </w:pPr>
    </w:p>
    <w:p w14:paraId="2F442291" w14:textId="5BE8B731" w:rsidR="00B274DD" w:rsidRDefault="001A08B8" w:rsidP="007A1FF1">
      <w:pPr>
        <w:rPr>
          <w:rFonts w:ascii="Arial" w:hAnsi="Arial" w:cs="Arial"/>
          <w:color w:val="FF0000"/>
          <w:sz w:val="24"/>
          <w:szCs w:val="24"/>
        </w:rPr>
      </w:pPr>
      <w:r w:rsidRPr="00DA0087">
        <w:rPr>
          <w:rFonts w:ascii="Arial" w:hAnsi="Arial" w:cs="Arial"/>
          <w:color w:val="FF0000"/>
          <w:sz w:val="24"/>
          <w:szCs w:val="24"/>
        </w:rPr>
        <w:t>Obs</w:t>
      </w:r>
      <w:r w:rsidR="00497BA8">
        <w:rPr>
          <w:rFonts w:ascii="Arial" w:hAnsi="Arial" w:cs="Arial"/>
          <w:color w:val="FF0000"/>
          <w:sz w:val="24"/>
          <w:szCs w:val="24"/>
        </w:rPr>
        <w:t xml:space="preserve"> 1</w:t>
      </w:r>
      <w:r w:rsidRPr="00DA0087">
        <w:rPr>
          <w:rFonts w:ascii="Arial" w:hAnsi="Arial" w:cs="Arial"/>
          <w:color w:val="FF0000"/>
          <w:sz w:val="24"/>
          <w:szCs w:val="24"/>
        </w:rPr>
        <w:t xml:space="preserve">: </w:t>
      </w:r>
      <w:r w:rsidR="006A4A31">
        <w:rPr>
          <w:rFonts w:ascii="Arial" w:hAnsi="Arial" w:cs="Arial"/>
          <w:color w:val="FF0000"/>
          <w:sz w:val="24"/>
          <w:szCs w:val="24"/>
        </w:rPr>
        <w:t xml:space="preserve">Utilize este arquivo como </w:t>
      </w:r>
      <w:r w:rsidR="0069133B">
        <w:rPr>
          <w:rFonts w:ascii="Arial" w:hAnsi="Arial" w:cs="Arial"/>
          <w:color w:val="FF0000"/>
          <w:sz w:val="24"/>
          <w:szCs w:val="24"/>
        </w:rPr>
        <w:t xml:space="preserve">relatório de </w:t>
      </w:r>
      <w:r w:rsidR="006D660E">
        <w:rPr>
          <w:rFonts w:ascii="Arial" w:hAnsi="Arial" w:cs="Arial"/>
          <w:color w:val="FF0000"/>
          <w:sz w:val="24"/>
          <w:szCs w:val="24"/>
        </w:rPr>
        <w:t>entrega</w:t>
      </w:r>
      <w:r w:rsidR="006A4A31">
        <w:rPr>
          <w:rFonts w:ascii="Arial" w:hAnsi="Arial" w:cs="Arial"/>
          <w:color w:val="FF0000"/>
          <w:sz w:val="24"/>
          <w:szCs w:val="24"/>
        </w:rPr>
        <w:t>, inserindo as informações a partir da próxima página.</w:t>
      </w:r>
    </w:p>
    <w:p w14:paraId="63EEF029" w14:textId="7A6D3178" w:rsidR="008F7246" w:rsidRDefault="00497BA8" w:rsidP="007A1FF1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Obs 2: Est</w:t>
      </w:r>
      <w:r w:rsidR="00525956">
        <w:rPr>
          <w:rFonts w:ascii="Arial" w:hAnsi="Arial" w:cs="Arial"/>
          <w:color w:val="FF0000"/>
          <w:sz w:val="24"/>
          <w:szCs w:val="24"/>
        </w:rPr>
        <w:t>e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6D660E">
        <w:rPr>
          <w:rFonts w:ascii="Arial" w:hAnsi="Arial" w:cs="Arial"/>
          <w:color w:val="FF0000"/>
          <w:sz w:val="24"/>
          <w:szCs w:val="24"/>
        </w:rPr>
        <w:t>relatório</w:t>
      </w:r>
      <w:r>
        <w:rPr>
          <w:rFonts w:ascii="Arial" w:hAnsi="Arial" w:cs="Arial"/>
          <w:color w:val="FF0000"/>
          <w:sz w:val="24"/>
          <w:szCs w:val="24"/>
        </w:rPr>
        <w:t xml:space="preserve"> é </w:t>
      </w:r>
      <w:r w:rsidR="006D660E">
        <w:rPr>
          <w:rFonts w:ascii="Arial" w:hAnsi="Arial" w:cs="Arial"/>
          <w:color w:val="FF0000"/>
          <w:sz w:val="24"/>
          <w:szCs w:val="24"/>
        </w:rPr>
        <w:t>em grupo</w:t>
      </w:r>
      <w:r w:rsidR="007A1FF1">
        <w:rPr>
          <w:rFonts w:ascii="Arial" w:hAnsi="Arial" w:cs="Arial"/>
          <w:color w:val="FF0000"/>
          <w:sz w:val="24"/>
          <w:szCs w:val="24"/>
        </w:rPr>
        <w:t xml:space="preserve">, </w:t>
      </w:r>
      <w:r w:rsidR="0069133B">
        <w:rPr>
          <w:rFonts w:ascii="Arial" w:hAnsi="Arial" w:cs="Arial"/>
          <w:color w:val="FF0000"/>
          <w:sz w:val="24"/>
          <w:szCs w:val="24"/>
        </w:rPr>
        <w:t xml:space="preserve">deverá ser convertido em </w:t>
      </w:r>
      <w:r w:rsidR="0069133B" w:rsidRPr="0069133B">
        <w:rPr>
          <w:rFonts w:ascii="Arial" w:hAnsi="Arial" w:cs="Arial"/>
          <w:b/>
          <w:color w:val="FF0000"/>
          <w:sz w:val="24"/>
          <w:szCs w:val="24"/>
        </w:rPr>
        <w:t>PDF</w:t>
      </w:r>
      <w:r w:rsidR="0069133B">
        <w:rPr>
          <w:rFonts w:ascii="Arial" w:hAnsi="Arial" w:cs="Arial"/>
          <w:color w:val="FF0000"/>
          <w:sz w:val="24"/>
          <w:szCs w:val="24"/>
        </w:rPr>
        <w:t xml:space="preserve"> e entregue via </w:t>
      </w:r>
      <w:r w:rsidR="0069133B" w:rsidRPr="0069133B">
        <w:rPr>
          <w:rFonts w:ascii="Arial" w:hAnsi="Arial" w:cs="Arial"/>
          <w:color w:val="FF0000"/>
          <w:sz w:val="24"/>
          <w:szCs w:val="24"/>
        </w:rPr>
        <w:t>Moodle</w:t>
      </w:r>
      <w:r w:rsidR="00FE37FB">
        <w:rPr>
          <w:rFonts w:ascii="Arial" w:hAnsi="Arial" w:cs="Arial"/>
          <w:color w:val="FF0000"/>
          <w:sz w:val="24"/>
          <w:szCs w:val="24"/>
        </w:rPr>
        <w:t>.</w:t>
      </w:r>
    </w:p>
    <w:p w14:paraId="60804CC7" w14:textId="77777777" w:rsidR="006D7475" w:rsidRDefault="007A1FF1" w:rsidP="007A1FF1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Obs 3: Não serão aceitos outros formatos.</w:t>
      </w:r>
    </w:p>
    <w:p w14:paraId="350E601C" w14:textId="77777777" w:rsidR="006D7475" w:rsidRDefault="006D747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14:paraId="11EFA858" w14:textId="3398D58F" w:rsidR="00FA53F5" w:rsidRPr="00FA53F5" w:rsidRDefault="00FA53F5" w:rsidP="00FA53F5">
      <w:pPr>
        <w:spacing w:after="24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A53F5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Atividades</w:t>
      </w:r>
    </w:p>
    <w:p w14:paraId="0389E8A5" w14:textId="54A155BD" w:rsidR="00E3267B" w:rsidRDefault="006D660E" w:rsidP="00741658">
      <w:pPr>
        <w:pStyle w:val="PargrafodaLista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Utilizando os modelos de circuitos no LogiSIM, </w:t>
      </w:r>
      <w:r w:rsidR="007131F8">
        <w:rPr>
          <w:rFonts w:ascii="Arial" w:hAnsi="Arial" w:cs="Arial"/>
          <w:color w:val="000000" w:themeColor="text1"/>
          <w:sz w:val="24"/>
          <w:szCs w:val="24"/>
        </w:rPr>
        <w:t>conecte o contador de 8 bits à memória</w:t>
      </w:r>
      <w:r w:rsidR="001A2FB6">
        <w:rPr>
          <w:rFonts w:ascii="Arial" w:hAnsi="Arial" w:cs="Arial"/>
          <w:color w:val="000000" w:themeColor="text1"/>
          <w:sz w:val="24"/>
          <w:szCs w:val="24"/>
        </w:rPr>
        <w:t>.</w:t>
      </w:r>
      <w:r w:rsidR="007131F8">
        <w:rPr>
          <w:rFonts w:ascii="Arial" w:hAnsi="Arial" w:cs="Arial"/>
          <w:color w:val="000000" w:themeColor="text1"/>
          <w:sz w:val="24"/>
          <w:szCs w:val="24"/>
        </w:rPr>
        <w:t xml:space="preserve"> Utilize subcircuitos para facilitar a montagem. Apresente resultados de simulação usando o osciloscópio digital.</w:t>
      </w:r>
      <w:r w:rsidR="00D34FBC">
        <w:rPr>
          <w:rFonts w:ascii="Arial" w:hAnsi="Arial" w:cs="Arial"/>
          <w:color w:val="000000" w:themeColor="text1"/>
          <w:sz w:val="24"/>
          <w:szCs w:val="24"/>
        </w:rPr>
        <w:t xml:space="preserve"> Observe as seguintes exigências de montagem:</w:t>
      </w:r>
    </w:p>
    <w:p w14:paraId="66CA3941" w14:textId="5F797A8E" w:rsidR="00CF0DF9" w:rsidRDefault="00CF0DF9" w:rsidP="00D34FBC">
      <w:pPr>
        <w:pStyle w:val="PargrafodaLista"/>
        <w:numPr>
          <w:ilvl w:val="1"/>
          <w:numId w:val="1"/>
        </w:numPr>
        <w:spacing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este relatório não se deve enviar arquivos do LogiSIM, apenas PDF.</w:t>
      </w:r>
    </w:p>
    <w:p w14:paraId="4C6314FE" w14:textId="7D6D57B2" w:rsidR="00D34FBC" w:rsidRDefault="00255E79" w:rsidP="00D34FBC">
      <w:pPr>
        <w:pStyle w:val="PargrafodaLista"/>
        <w:numPr>
          <w:ilvl w:val="1"/>
          <w:numId w:val="1"/>
        </w:numPr>
        <w:spacing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resultado da contagem deve de ser apresentado nos LEDs da máscara DE0-CV do LogiSIM, utilizando os LEDs (L0-L7).</w:t>
      </w:r>
    </w:p>
    <w:p w14:paraId="54FA84FE" w14:textId="04191964" w:rsidR="00255E79" w:rsidRDefault="009D6162" w:rsidP="00D34FBC">
      <w:pPr>
        <w:pStyle w:val="PargrafodaLista"/>
        <w:numPr>
          <w:ilvl w:val="1"/>
          <w:numId w:val="1"/>
        </w:numPr>
        <w:spacing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resultado da memória deve de ser apresentado nos displays de 7 segmentos (HEX5-HEX2).</w:t>
      </w:r>
    </w:p>
    <w:p w14:paraId="51EFD2AA" w14:textId="743E22D1" w:rsidR="009D6162" w:rsidRDefault="009D6162" w:rsidP="00D34FBC">
      <w:pPr>
        <w:pStyle w:val="PargrafodaLista"/>
        <w:numPr>
          <w:ilvl w:val="1"/>
          <w:numId w:val="1"/>
        </w:numPr>
        <w:spacing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chave S9 deverá ser utilizada como clock do circuito.</w:t>
      </w:r>
    </w:p>
    <w:p w14:paraId="6F8863E8" w14:textId="0ECAACA8" w:rsidR="009D6162" w:rsidRDefault="009D6162" w:rsidP="00D34FBC">
      <w:pPr>
        <w:pStyle w:val="PargrafodaLista"/>
        <w:numPr>
          <w:ilvl w:val="1"/>
          <w:numId w:val="1"/>
        </w:numPr>
        <w:spacing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chave S0 deverá ser usada como Master CLR do circuit</w:t>
      </w:r>
      <w:r w:rsidR="007B02D6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20AA9C4" w14:textId="3E828E2B" w:rsidR="00A72BCE" w:rsidRDefault="00A72BCE" w:rsidP="00D34FBC">
      <w:pPr>
        <w:pStyle w:val="PargrafodaLista"/>
        <w:numPr>
          <w:ilvl w:val="1"/>
          <w:numId w:val="1"/>
        </w:numPr>
        <w:spacing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Utilize capturas para provar que está funcionando</w:t>
      </w:r>
      <w:r w:rsidR="006169F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194D147" w14:textId="6E9F7E65" w:rsidR="006169F0" w:rsidRDefault="006169F0" w:rsidP="00D34FBC">
      <w:pPr>
        <w:pStyle w:val="PargrafodaLista"/>
        <w:numPr>
          <w:ilvl w:val="1"/>
          <w:numId w:val="1"/>
        </w:numPr>
        <w:spacing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Mostre simulações de contagem com o osciloscópio digital.</w:t>
      </w:r>
    </w:p>
    <w:p w14:paraId="7ED4111C" w14:textId="77777777" w:rsidR="001A08B8" w:rsidRDefault="001A08B8" w:rsidP="005E2854">
      <w:pPr>
        <w:jc w:val="center"/>
        <w:rPr>
          <w:rFonts w:ascii="Arial" w:hAnsi="Arial" w:cs="Arial"/>
        </w:rPr>
      </w:pPr>
    </w:p>
    <w:p w14:paraId="28A1557C" w14:textId="0587E6D8" w:rsidR="004944AF" w:rsidRDefault="004944A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58F273" w14:textId="2AAA6894" w:rsidR="004944AF" w:rsidRPr="00FA53F5" w:rsidRDefault="004944AF" w:rsidP="004944AF">
      <w:pPr>
        <w:spacing w:after="24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Respostas</w:t>
      </w:r>
    </w:p>
    <w:p w14:paraId="49AF90F5" w14:textId="77777777" w:rsidR="00B274DD" w:rsidRPr="005E2854" w:rsidRDefault="00B274DD" w:rsidP="005E2854">
      <w:pPr>
        <w:jc w:val="center"/>
        <w:rPr>
          <w:rFonts w:ascii="Arial" w:hAnsi="Arial" w:cs="Arial"/>
        </w:rPr>
      </w:pPr>
    </w:p>
    <w:sectPr w:rsidR="00B274DD" w:rsidRPr="005E2854" w:rsidSect="002845A9">
      <w:headerReference w:type="default" r:id="rId11"/>
      <w:footerReference w:type="default" r:id="rId12"/>
      <w:pgSz w:w="11906" w:h="16838"/>
      <w:pgMar w:top="212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21899" w14:textId="77777777" w:rsidR="006B37D5" w:rsidRDefault="006B37D5" w:rsidP="000B3B6E">
      <w:pPr>
        <w:spacing w:after="0" w:line="240" w:lineRule="auto"/>
      </w:pPr>
      <w:r>
        <w:separator/>
      </w:r>
    </w:p>
  </w:endnote>
  <w:endnote w:type="continuationSeparator" w:id="0">
    <w:p w14:paraId="529E1675" w14:textId="77777777" w:rsidR="006B37D5" w:rsidRDefault="006B37D5" w:rsidP="000B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66A55" w14:textId="77777777" w:rsidR="00505449" w:rsidRDefault="00505449" w:rsidP="000B3B6E">
    <w:pPr>
      <w:pStyle w:val="Rodap"/>
      <w:jc w:val="center"/>
      <w:rPr>
        <w:color w:val="4F81BD" w:themeColor="accent1"/>
        <w:sz w:val="20"/>
        <w:szCs w:val="20"/>
      </w:rPr>
    </w:pPr>
  </w:p>
  <w:p w14:paraId="4E2A29BA" w14:textId="77777777" w:rsidR="00505449" w:rsidRPr="002B018F" w:rsidRDefault="00A84365" w:rsidP="000B3B6E">
    <w:pPr>
      <w:pStyle w:val="Rodap"/>
      <w:jc w:val="center"/>
      <w:rPr>
        <w:color w:val="6B809B"/>
        <w:sz w:val="20"/>
        <w:szCs w:val="20"/>
      </w:rPr>
    </w:pPr>
    <w:r>
      <w:rPr>
        <w:color w:val="6B809B"/>
        <w:sz w:val="20"/>
        <w:szCs w:val="20"/>
      </w:rPr>
      <w:t xml:space="preserve">Departamento de </w:t>
    </w:r>
    <w:r w:rsidR="00D54241">
      <w:rPr>
        <w:color w:val="6B809B"/>
        <w:sz w:val="20"/>
        <w:szCs w:val="20"/>
      </w:rPr>
      <w:t>Sistemas de Computação</w:t>
    </w:r>
  </w:p>
  <w:p w14:paraId="428F9F29" w14:textId="77777777" w:rsidR="000B3B6E" w:rsidRPr="002B018F" w:rsidRDefault="000B3B6E" w:rsidP="000B3B6E">
    <w:pPr>
      <w:pStyle w:val="Rodap"/>
      <w:jc w:val="center"/>
      <w:rPr>
        <w:color w:val="6B809B"/>
        <w:sz w:val="20"/>
        <w:szCs w:val="20"/>
      </w:rPr>
    </w:pPr>
    <w:r w:rsidRPr="002B018F">
      <w:rPr>
        <w:color w:val="6B809B"/>
        <w:sz w:val="20"/>
        <w:szCs w:val="20"/>
      </w:rPr>
      <w:t>Instituto de Ciências Matemáticas e de Computação  |  Universidade de São Paulo  |</w:t>
    </w:r>
  </w:p>
  <w:p w14:paraId="1AD9B287" w14:textId="77777777" w:rsidR="000B3B6E" w:rsidRPr="002B018F" w:rsidRDefault="000B3B6E" w:rsidP="000B3B6E">
    <w:pPr>
      <w:pStyle w:val="Rodap"/>
      <w:jc w:val="center"/>
      <w:rPr>
        <w:color w:val="6B809B"/>
        <w:sz w:val="20"/>
        <w:szCs w:val="20"/>
      </w:rPr>
    </w:pPr>
    <w:r w:rsidRPr="002B018F">
      <w:rPr>
        <w:color w:val="6B809B"/>
        <w:sz w:val="20"/>
        <w:szCs w:val="20"/>
      </w:rPr>
      <w:t>Av. Trabalhador São-carlense, 400</w:t>
    </w:r>
    <w:r w:rsidR="004E1B07" w:rsidRPr="002B018F">
      <w:rPr>
        <w:color w:val="6B809B"/>
        <w:sz w:val="20"/>
        <w:szCs w:val="20"/>
      </w:rPr>
      <w:t xml:space="preserve"> ∙ Centro ∙ São Carlos/SP ∙ CEP 13566-590 ∙ Brasil ∙ www.icmc.usp.br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948B1" w14:textId="77777777" w:rsidR="006B37D5" w:rsidRDefault="006B37D5" w:rsidP="000B3B6E">
      <w:pPr>
        <w:spacing w:after="0" w:line="240" w:lineRule="auto"/>
      </w:pPr>
      <w:r>
        <w:separator/>
      </w:r>
    </w:p>
  </w:footnote>
  <w:footnote w:type="continuationSeparator" w:id="0">
    <w:p w14:paraId="0AE4279B" w14:textId="77777777" w:rsidR="006B37D5" w:rsidRDefault="006B37D5" w:rsidP="000B3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EADCB" w14:textId="77777777" w:rsidR="000B3B6E" w:rsidRDefault="00EB16AA" w:rsidP="000B3B6E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C394B1C" wp14:editId="1D03555A">
          <wp:extent cx="1440000" cy="644400"/>
          <wp:effectExtent l="0" t="0" r="8255" b="3810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ICMC DEPTOS SS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64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D20D5"/>
    <w:multiLevelType w:val="hybridMultilevel"/>
    <w:tmpl w:val="A6D0EB04"/>
    <w:lvl w:ilvl="0" w:tplc="7E88CA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80C26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28FC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8D3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EA20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EA7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D486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08C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C3C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A28C9"/>
    <w:multiLevelType w:val="hybridMultilevel"/>
    <w:tmpl w:val="97D6679C"/>
    <w:lvl w:ilvl="0" w:tplc="04160017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b/>
        <w:i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73DF7A49"/>
    <w:multiLevelType w:val="hybridMultilevel"/>
    <w:tmpl w:val="2F8A3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2DF"/>
    <w:rsid w:val="0000793A"/>
    <w:rsid w:val="00036A83"/>
    <w:rsid w:val="00053B69"/>
    <w:rsid w:val="0005517A"/>
    <w:rsid w:val="000903D9"/>
    <w:rsid w:val="000A782F"/>
    <w:rsid w:val="000B3B6E"/>
    <w:rsid w:val="000C198A"/>
    <w:rsid w:val="000D4DB2"/>
    <w:rsid w:val="000E1325"/>
    <w:rsid w:val="000E154C"/>
    <w:rsid w:val="00101A80"/>
    <w:rsid w:val="00142376"/>
    <w:rsid w:val="00172CCE"/>
    <w:rsid w:val="00182E9D"/>
    <w:rsid w:val="001832C3"/>
    <w:rsid w:val="001A08B8"/>
    <w:rsid w:val="001A2FB6"/>
    <w:rsid w:val="001A5B19"/>
    <w:rsid w:val="001A7811"/>
    <w:rsid w:val="00203600"/>
    <w:rsid w:val="00211442"/>
    <w:rsid w:val="00214620"/>
    <w:rsid w:val="00255E79"/>
    <w:rsid w:val="002663FD"/>
    <w:rsid w:val="002845A9"/>
    <w:rsid w:val="002869FD"/>
    <w:rsid w:val="002B018F"/>
    <w:rsid w:val="002B5F56"/>
    <w:rsid w:val="002C1BF1"/>
    <w:rsid w:val="002D171E"/>
    <w:rsid w:val="002D3A11"/>
    <w:rsid w:val="002E12DF"/>
    <w:rsid w:val="002E2F63"/>
    <w:rsid w:val="00300432"/>
    <w:rsid w:val="00314DF3"/>
    <w:rsid w:val="00325D24"/>
    <w:rsid w:val="00331E3E"/>
    <w:rsid w:val="003331EB"/>
    <w:rsid w:val="003533A8"/>
    <w:rsid w:val="00354FA8"/>
    <w:rsid w:val="00384675"/>
    <w:rsid w:val="00393F01"/>
    <w:rsid w:val="003B6939"/>
    <w:rsid w:val="003B7923"/>
    <w:rsid w:val="003C7821"/>
    <w:rsid w:val="003D45D2"/>
    <w:rsid w:val="00403490"/>
    <w:rsid w:val="0041085D"/>
    <w:rsid w:val="00412138"/>
    <w:rsid w:val="00451E4F"/>
    <w:rsid w:val="004616AA"/>
    <w:rsid w:val="00484DDB"/>
    <w:rsid w:val="004944AF"/>
    <w:rsid w:val="00497BA8"/>
    <w:rsid w:val="004A681B"/>
    <w:rsid w:val="004E1B07"/>
    <w:rsid w:val="00505449"/>
    <w:rsid w:val="00525956"/>
    <w:rsid w:val="0054295C"/>
    <w:rsid w:val="005771E0"/>
    <w:rsid w:val="005863F0"/>
    <w:rsid w:val="005A6183"/>
    <w:rsid w:val="005B56E4"/>
    <w:rsid w:val="005D7693"/>
    <w:rsid w:val="005E2854"/>
    <w:rsid w:val="005E3D32"/>
    <w:rsid w:val="005E7BCF"/>
    <w:rsid w:val="00604862"/>
    <w:rsid w:val="006073D4"/>
    <w:rsid w:val="006169F0"/>
    <w:rsid w:val="00621DA0"/>
    <w:rsid w:val="00647A01"/>
    <w:rsid w:val="0069133B"/>
    <w:rsid w:val="0069487E"/>
    <w:rsid w:val="006A0825"/>
    <w:rsid w:val="006A3660"/>
    <w:rsid w:val="006A4A31"/>
    <w:rsid w:val="006A6D31"/>
    <w:rsid w:val="006B37D5"/>
    <w:rsid w:val="006B654F"/>
    <w:rsid w:val="006D660E"/>
    <w:rsid w:val="006D7475"/>
    <w:rsid w:val="006E3109"/>
    <w:rsid w:val="006E79D7"/>
    <w:rsid w:val="007131F8"/>
    <w:rsid w:val="007233CF"/>
    <w:rsid w:val="00740A88"/>
    <w:rsid w:val="00741658"/>
    <w:rsid w:val="00757EC1"/>
    <w:rsid w:val="007715BF"/>
    <w:rsid w:val="0079021F"/>
    <w:rsid w:val="00797520"/>
    <w:rsid w:val="007A1FF1"/>
    <w:rsid w:val="007A76F8"/>
    <w:rsid w:val="007B02D6"/>
    <w:rsid w:val="007B7668"/>
    <w:rsid w:val="007C681A"/>
    <w:rsid w:val="007D3BE7"/>
    <w:rsid w:val="007E081E"/>
    <w:rsid w:val="007E4FC1"/>
    <w:rsid w:val="007F07A4"/>
    <w:rsid w:val="0081055F"/>
    <w:rsid w:val="00843357"/>
    <w:rsid w:val="0084711F"/>
    <w:rsid w:val="008609F7"/>
    <w:rsid w:val="00897932"/>
    <w:rsid w:val="008C7491"/>
    <w:rsid w:val="008D0BE6"/>
    <w:rsid w:val="008D3AFF"/>
    <w:rsid w:val="008E74B5"/>
    <w:rsid w:val="008F3D90"/>
    <w:rsid w:val="008F7246"/>
    <w:rsid w:val="00914399"/>
    <w:rsid w:val="009149CF"/>
    <w:rsid w:val="00920C21"/>
    <w:rsid w:val="00976B4B"/>
    <w:rsid w:val="009B6E9A"/>
    <w:rsid w:val="009B7224"/>
    <w:rsid w:val="009C7BF7"/>
    <w:rsid w:val="009D6162"/>
    <w:rsid w:val="009E6D70"/>
    <w:rsid w:val="009F3E17"/>
    <w:rsid w:val="00A06761"/>
    <w:rsid w:val="00A06A90"/>
    <w:rsid w:val="00A16C0A"/>
    <w:rsid w:val="00A34F3E"/>
    <w:rsid w:val="00A42817"/>
    <w:rsid w:val="00A42C69"/>
    <w:rsid w:val="00A605F6"/>
    <w:rsid w:val="00A71E9A"/>
    <w:rsid w:val="00A72BCE"/>
    <w:rsid w:val="00A733AB"/>
    <w:rsid w:val="00A84365"/>
    <w:rsid w:val="00AA6BC5"/>
    <w:rsid w:val="00AE5A85"/>
    <w:rsid w:val="00B16396"/>
    <w:rsid w:val="00B247DD"/>
    <w:rsid w:val="00B26A4A"/>
    <w:rsid w:val="00B274DD"/>
    <w:rsid w:val="00B42FAB"/>
    <w:rsid w:val="00B540A4"/>
    <w:rsid w:val="00B55CC6"/>
    <w:rsid w:val="00B65B40"/>
    <w:rsid w:val="00B9151C"/>
    <w:rsid w:val="00B93E0F"/>
    <w:rsid w:val="00BA0278"/>
    <w:rsid w:val="00BA11A1"/>
    <w:rsid w:val="00BA3037"/>
    <w:rsid w:val="00BB1717"/>
    <w:rsid w:val="00BC0F76"/>
    <w:rsid w:val="00BD08E8"/>
    <w:rsid w:val="00BD313C"/>
    <w:rsid w:val="00C26E0A"/>
    <w:rsid w:val="00C5293F"/>
    <w:rsid w:val="00C6603F"/>
    <w:rsid w:val="00C80E30"/>
    <w:rsid w:val="00C87650"/>
    <w:rsid w:val="00C942C0"/>
    <w:rsid w:val="00CC5985"/>
    <w:rsid w:val="00CC7078"/>
    <w:rsid w:val="00CD2BE8"/>
    <w:rsid w:val="00CF0DF9"/>
    <w:rsid w:val="00CF4B8D"/>
    <w:rsid w:val="00D02FFA"/>
    <w:rsid w:val="00D10EEC"/>
    <w:rsid w:val="00D1294E"/>
    <w:rsid w:val="00D27484"/>
    <w:rsid w:val="00D34FBC"/>
    <w:rsid w:val="00D54241"/>
    <w:rsid w:val="00D55D61"/>
    <w:rsid w:val="00D72161"/>
    <w:rsid w:val="00DA0087"/>
    <w:rsid w:val="00DE5C89"/>
    <w:rsid w:val="00DF012C"/>
    <w:rsid w:val="00E061E2"/>
    <w:rsid w:val="00E073E9"/>
    <w:rsid w:val="00E12941"/>
    <w:rsid w:val="00E242E9"/>
    <w:rsid w:val="00E2680E"/>
    <w:rsid w:val="00E3267B"/>
    <w:rsid w:val="00E710C1"/>
    <w:rsid w:val="00E77219"/>
    <w:rsid w:val="00E87250"/>
    <w:rsid w:val="00EA188F"/>
    <w:rsid w:val="00EA2F4E"/>
    <w:rsid w:val="00EB16AA"/>
    <w:rsid w:val="00EB632E"/>
    <w:rsid w:val="00ED46B9"/>
    <w:rsid w:val="00ED5BD0"/>
    <w:rsid w:val="00EF153E"/>
    <w:rsid w:val="00F84C40"/>
    <w:rsid w:val="00F900E8"/>
    <w:rsid w:val="00FA53F5"/>
    <w:rsid w:val="00FB0BD2"/>
    <w:rsid w:val="00FC6843"/>
    <w:rsid w:val="00FC7297"/>
    <w:rsid w:val="00FE19D2"/>
    <w:rsid w:val="00FE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3FDBE25"/>
  <w15:docId w15:val="{BF168C46-2BD3-4F50-80BE-0372C674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6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681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B3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3B6E"/>
  </w:style>
  <w:style w:type="paragraph" w:styleId="Rodap">
    <w:name w:val="footer"/>
    <w:basedOn w:val="Normal"/>
    <w:link w:val="RodapChar"/>
    <w:uiPriority w:val="99"/>
    <w:unhideWhenUsed/>
    <w:rsid w:val="000B3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3B6E"/>
  </w:style>
  <w:style w:type="table" w:styleId="Tabelacomgrade">
    <w:name w:val="Table Grid"/>
    <w:basedOn w:val="Tabelanormal"/>
    <w:uiPriority w:val="59"/>
    <w:rsid w:val="00DA0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41658"/>
    <w:pPr>
      <w:spacing w:after="360" w:line="240" w:lineRule="auto"/>
      <w:ind w:left="720"/>
    </w:pPr>
  </w:style>
  <w:style w:type="character" w:styleId="TextodoEspaoReservado">
    <w:name w:val="Placeholder Text"/>
    <w:basedOn w:val="Fontepargpadro"/>
    <w:uiPriority w:val="99"/>
    <w:semiHidden/>
    <w:rsid w:val="000C1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5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69260\Desktop\TIMBRADOS%20SEM%20TARJA\SSC\PAPEL%20TIMBRADO%20SSC%20-%20RETRA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900BAD5B6B74BBE1AD8E7759043E9" ma:contentTypeVersion="0" ma:contentTypeDescription="Crie um novo documento." ma:contentTypeScope="" ma:versionID="1d068e70941dc4fbe7211e1dcc5c25c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51F89F-4D7D-4DFF-B76F-C99CFE8F68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255422-3D35-4E39-8DC1-C8ACF79DD4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C06B22-F3B9-400B-8693-AB6BE78A29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0A078C-A138-441E-B8C4-30D1C0B2D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SSC - RETRATO.dotx</Template>
  <TotalTime>203</TotalTime>
  <Pages>3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SSC108 - Prática em Sistemas Digitais</vt:lpstr>
    </vt:vector>
  </TitlesOfParts>
  <Company>SSC/ICMC/USP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SSC108 - Prática em Sistemas Digitais</dc:title>
  <dc:subject>CPU01 - Entrega 1</dc:subject>
  <dc:creator>Prof.Dr. Danilo Spatti</dc:creator>
  <cp:lastModifiedBy>Danilo Spatti</cp:lastModifiedBy>
  <cp:revision>34</cp:revision>
  <cp:lastPrinted>2020-10-01T18:49:00Z</cp:lastPrinted>
  <dcterms:created xsi:type="dcterms:W3CDTF">2017-06-14T20:31:00Z</dcterms:created>
  <dcterms:modified xsi:type="dcterms:W3CDTF">2020-10-06T18:31:00Z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0x010100F18900BAD5B6B74BBE1AD8E7759043E9</vt:lpwstr>
  </property>
</Properties>
</file>